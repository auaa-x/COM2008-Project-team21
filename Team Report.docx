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A1AB2" w14:textId="77777777" w:rsidR="00C6554A" w:rsidRPr="007A67F4" w:rsidRDefault="00C6554A" w:rsidP="00C6554A">
      <w:pPr>
        <w:pStyle w:val="Photo"/>
        <w:rPr>
          <w:rFonts w:ascii="Calibri" w:hAnsi="Calibri" w:cs="Calibri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33DEF129" w14:textId="77777777" w:rsidR="00C6554A" w:rsidRPr="007A67F4" w:rsidRDefault="00564216" w:rsidP="00C6554A">
      <w:pPr>
        <w:pStyle w:val="Tytu"/>
        <w:rPr>
          <w:rFonts w:ascii="Calibri" w:hAnsi="Calibri" w:cs="Calibri"/>
        </w:rPr>
      </w:pPr>
      <w:r w:rsidRPr="007A67F4">
        <w:rPr>
          <w:rFonts w:ascii="Calibri" w:hAnsi="Calibri" w:cs="Calibri"/>
        </w:rPr>
        <w:t>Team Report</w:t>
      </w:r>
    </w:p>
    <w:p w14:paraId="0AD68B36" w14:textId="77777777" w:rsidR="00C6554A" w:rsidRPr="007A67F4" w:rsidRDefault="00564216" w:rsidP="00C6554A">
      <w:pPr>
        <w:pStyle w:val="Podtytu"/>
        <w:rPr>
          <w:rFonts w:ascii="Calibri" w:hAnsi="Calibri" w:cs="Calibri"/>
        </w:rPr>
      </w:pPr>
      <w:r w:rsidRPr="007A67F4">
        <w:rPr>
          <w:rFonts w:ascii="Calibri" w:hAnsi="Calibri" w:cs="Calibri"/>
        </w:rPr>
        <w:t>Systems Design And Security PROject</w:t>
      </w:r>
    </w:p>
    <w:p w14:paraId="63A75DDF" w14:textId="77777777" w:rsidR="00564216" w:rsidRPr="007A67F4" w:rsidRDefault="00564216" w:rsidP="00C6554A">
      <w:pPr>
        <w:pStyle w:val="ContactInfo"/>
        <w:rPr>
          <w:rFonts w:ascii="Calibri" w:hAnsi="Calibri" w:cs="Calibri"/>
        </w:rPr>
      </w:pPr>
      <w:r w:rsidRPr="007A67F4">
        <w:rPr>
          <w:rFonts w:ascii="Calibri" w:hAnsi="Calibri" w:cs="Calibri"/>
        </w:rPr>
        <w:t>Urszula Talalaj</w:t>
      </w:r>
      <w:r w:rsidR="00C6554A" w:rsidRPr="007A67F4">
        <w:rPr>
          <w:rFonts w:ascii="Calibri" w:hAnsi="Calibri" w:cs="Calibri"/>
        </w:rPr>
        <w:t xml:space="preserve"> | </w:t>
      </w:r>
      <w:r w:rsidRPr="007A67F4">
        <w:rPr>
          <w:rFonts w:ascii="Calibri" w:hAnsi="Calibri" w:cs="Calibri"/>
        </w:rPr>
        <w:t>Ting Guo</w:t>
      </w:r>
      <w:r w:rsidR="00C6554A" w:rsidRPr="007A67F4">
        <w:rPr>
          <w:rFonts w:ascii="Calibri" w:hAnsi="Calibri" w:cs="Calibri"/>
        </w:rPr>
        <w:t xml:space="preserve"> | </w:t>
      </w:r>
      <w:r w:rsidRPr="007A67F4">
        <w:rPr>
          <w:rFonts w:ascii="Calibri" w:hAnsi="Calibri" w:cs="Calibri"/>
        </w:rPr>
        <w:t>Julia Derebecka | Huiqiang Liu</w:t>
      </w:r>
    </w:p>
    <w:p w14:paraId="26C92A40" w14:textId="77777777" w:rsidR="00C6554A" w:rsidRPr="007A67F4" w:rsidRDefault="00564216" w:rsidP="00C6554A">
      <w:pPr>
        <w:pStyle w:val="ContactInfo"/>
        <w:rPr>
          <w:rFonts w:ascii="Calibri" w:hAnsi="Calibri" w:cs="Calibri"/>
        </w:rPr>
      </w:pPr>
      <w:r w:rsidRPr="007A67F4">
        <w:rPr>
          <w:rFonts w:ascii="Calibri" w:hAnsi="Calibri" w:cs="Calibri"/>
        </w:rPr>
        <w:t>06.12.2019</w:t>
      </w:r>
      <w:r w:rsidR="00C6554A" w:rsidRPr="007A67F4">
        <w:rPr>
          <w:rFonts w:ascii="Calibri" w:hAnsi="Calibri" w:cs="Calibri"/>
        </w:rPr>
        <w:br w:type="page"/>
      </w:r>
    </w:p>
    <w:p w14:paraId="0E66A4DB" w14:textId="77777777" w:rsidR="00C6554A" w:rsidRPr="007A67F4" w:rsidRDefault="00564216" w:rsidP="00564216">
      <w:pPr>
        <w:pStyle w:val="Nagwek1"/>
        <w:rPr>
          <w:rFonts w:ascii="Calibri" w:hAnsi="Calibri" w:cs="Calibri"/>
        </w:rPr>
      </w:pPr>
      <w:r w:rsidRPr="007A67F4">
        <w:rPr>
          <w:rFonts w:ascii="Calibri" w:hAnsi="Calibri" w:cs="Calibri"/>
        </w:rPr>
        <w:lastRenderedPageBreak/>
        <w:t>Introduction</w:t>
      </w:r>
    </w:p>
    <w:p w14:paraId="12CF239A" w14:textId="77777777" w:rsidR="00C6554A" w:rsidRPr="007A67F4" w:rsidRDefault="00564216" w:rsidP="00564216">
      <w:pPr>
        <w:rPr>
          <w:rFonts w:ascii="Calibri" w:hAnsi="Calibri" w:cs="Calibri"/>
        </w:rPr>
      </w:pPr>
      <w:r w:rsidRPr="007A67F4">
        <w:rPr>
          <w:rFonts w:ascii="Calibri" w:hAnsi="Calibri" w:cs="Calibri"/>
        </w:rPr>
        <w:t xml:space="preserve">The objective of the project was to create a software system for an academic publisher. The system would be used for managing the submission, reviewing and publishing of academic articles for the journals operated by the publisher. </w:t>
      </w:r>
      <w:r w:rsidRPr="007A67F4">
        <w:rPr>
          <w:rFonts w:ascii="Calibri" w:hAnsi="Calibri" w:cs="Calibri"/>
          <w:b/>
        </w:rPr>
        <w:t>*clarify any interpretation you made of the requirements*</w:t>
      </w:r>
    </w:p>
    <w:p w14:paraId="2F958DB5" w14:textId="77777777" w:rsidR="00C6554A" w:rsidRPr="007A67F4" w:rsidRDefault="007A67F4" w:rsidP="007A67F4">
      <w:pPr>
        <w:pStyle w:val="Listapunktowan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 </w:t>
      </w:r>
      <w:r w:rsidRPr="007A67F4">
        <w:rPr>
          <w:rFonts w:ascii="Calibri" w:hAnsi="Calibri" w:cs="Calibri"/>
        </w:rPr>
        <w:t xml:space="preserve">chose to combine the tasks of adding a new journal with </w:t>
      </w:r>
      <w:r>
        <w:rPr>
          <w:rFonts w:ascii="Calibri" w:hAnsi="Calibri" w:cs="Calibri"/>
        </w:rPr>
        <w:t xml:space="preserve">a </w:t>
      </w:r>
      <w:r w:rsidRPr="007A67F4">
        <w:rPr>
          <w:rFonts w:ascii="Calibri" w:hAnsi="Calibri" w:cs="Calibri"/>
        </w:rPr>
        <w:t>chief editor</w:t>
      </w:r>
      <w:r>
        <w:rPr>
          <w:rFonts w:ascii="Calibri" w:hAnsi="Calibri" w:cs="Calibri"/>
        </w:rPr>
        <w:t xml:space="preserve"> self-registration</w:t>
      </w:r>
    </w:p>
    <w:p w14:paraId="176A2C87" w14:textId="77777777" w:rsidR="00C6554A" w:rsidRPr="007A67F4" w:rsidRDefault="00564216" w:rsidP="007A67F4">
      <w:pPr>
        <w:pStyle w:val="Nagwek1"/>
        <w:rPr>
          <w:rFonts w:ascii="Calibri" w:hAnsi="Calibri" w:cs="Calibri"/>
        </w:rPr>
      </w:pPr>
      <w:r w:rsidRPr="007A67F4">
        <w:rPr>
          <w:rFonts w:ascii="Calibri" w:hAnsi="Calibri" w:cs="Calibri"/>
        </w:rPr>
        <w:t>UML use case diagram</w:t>
      </w:r>
    </w:p>
    <w:p w14:paraId="5F3AED5D" w14:textId="77777777" w:rsidR="00564216" w:rsidRPr="007A67F4" w:rsidRDefault="00564216" w:rsidP="007A67F4">
      <w:pPr>
        <w:pStyle w:val="Nagwek1"/>
        <w:rPr>
          <w:rFonts w:ascii="Calibri" w:hAnsi="Calibri" w:cs="Calibri"/>
        </w:rPr>
      </w:pPr>
    </w:p>
    <w:p w14:paraId="72B0FD12" w14:textId="77777777" w:rsidR="00564216" w:rsidRPr="007A67F4" w:rsidRDefault="00564216" w:rsidP="007A67F4">
      <w:pPr>
        <w:pStyle w:val="Nagwek1"/>
        <w:rPr>
          <w:rFonts w:ascii="Calibri" w:hAnsi="Calibri" w:cs="Calibri"/>
        </w:rPr>
      </w:pPr>
      <w:r w:rsidRPr="007A67F4">
        <w:rPr>
          <w:rFonts w:ascii="Calibri" w:hAnsi="Calibri" w:cs="Calibri"/>
        </w:rPr>
        <w:t>UML class diagram of the initial information model</w:t>
      </w:r>
    </w:p>
    <w:p w14:paraId="0AE99826" w14:textId="77777777" w:rsidR="00564216" w:rsidRPr="007A67F4" w:rsidRDefault="00564216" w:rsidP="007A67F4">
      <w:pPr>
        <w:pStyle w:val="Nagwek1"/>
        <w:rPr>
          <w:rFonts w:ascii="Calibri" w:hAnsi="Calibri" w:cs="Calibri"/>
        </w:rPr>
      </w:pPr>
    </w:p>
    <w:p w14:paraId="3E7E9FFA" w14:textId="77777777" w:rsidR="00564216" w:rsidRPr="007A67F4" w:rsidRDefault="00564216" w:rsidP="007A67F4">
      <w:pPr>
        <w:pStyle w:val="Nagwek1"/>
        <w:rPr>
          <w:rFonts w:ascii="Calibri" w:hAnsi="Calibri" w:cs="Calibri"/>
        </w:rPr>
      </w:pPr>
      <w:r w:rsidRPr="007A67F4">
        <w:rPr>
          <w:rFonts w:ascii="Calibri" w:hAnsi="Calibri" w:cs="Calibri"/>
        </w:rPr>
        <w:t>UML class diagram of the normalised database model</w:t>
      </w:r>
    </w:p>
    <w:p w14:paraId="1ACC202D" w14:textId="77777777" w:rsidR="00564216" w:rsidRPr="007A67F4" w:rsidRDefault="00564216" w:rsidP="007A67F4">
      <w:pPr>
        <w:pStyle w:val="Nagwek1"/>
        <w:rPr>
          <w:rFonts w:ascii="Calibri" w:hAnsi="Calibri" w:cs="Calibri"/>
        </w:rPr>
      </w:pPr>
    </w:p>
    <w:p w14:paraId="23FB1679" w14:textId="77777777" w:rsidR="00564216" w:rsidRPr="007A67F4" w:rsidRDefault="00564216" w:rsidP="007A67F4">
      <w:pPr>
        <w:pStyle w:val="Nagwek1"/>
        <w:rPr>
          <w:rFonts w:ascii="Calibri" w:hAnsi="Calibri" w:cs="Calibri"/>
        </w:rPr>
      </w:pPr>
      <w:r w:rsidRPr="007A67F4">
        <w:rPr>
          <w:rFonts w:ascii="Calibri" w:hAnsi="Calibri" w:cs="Calibri"/>
        </w:rPr>
        <w:t>UML state machine diagram</w:t>
      </w:r>
    </w:p>
    <w:p w14:paraId="7299D54E" w14:textId="77777777" w:rsidR="00564216" w:rsidRPr="007A67F4" w:rsidRDefault="00564216" w:rsidP="007A67F4">
      <w:pPr>
        <w:pStyle w:val="Nagwek1"/>
        <w:rPr>
          <w:rFonts w:ascii="Calibri" w:hAnsi="Calibri" w:cs="Calibri"/>
        </w:rPr>
      </w:pPr>
    </w:p>
    <w:p w14:paraId="1298F7C4" w14:textId="77777777" w:rsidR="00564216" w:rsidRPr="007A67F4" w:rsidRDefault="00564216" w:rsidP="007A67F4">
      <w:pPr>
        <w:pStyle w:val="Nagwek1"/>
        <w:rPr>
          <w:rFonts w:ascii="Calibri" w:hAnsi="Calibri" w:cs="Calibri"/>
        </w:rPr>
      </w:pPr>
      <w:r w:rsidRPr="007A67F4">
        <w:rPr>
          <w:rFonts w:ascii="Calibri" w:hAnsi="Calibri" w:cs="Calibri"/>
        </w:rPr>
        <w:t xml:space="preserve">Best aspects of our system </w:t>
      </w:r>
    </w:p>
    <w:p w14:paraId="1165D95F" w14:textId="77777777" w:rsidR="00564216" w:rsidRPr="007A67F4" w:rsidRDefault="00564216" w:rsidP="007A67F4">
      <w:pPr>
        <w:pStyle w:val="Nagwek1"/>
        <w:rPr>
          <w:rFonts w:ascii="Calibri" w:hAnsi="Calibri" w:cs="Calibri"/>
        </w:rPr>
      </w:pPr>
    </w:p>
    <w:p w14:paraId="0B50C9B6" w14:textId="77777777" w:rsidR="007A67F4" w:rsidRPr="007A67F4" w:rsidRDefault="00564216" w:rsidP="007A67F4">
      <w:pPr>
        <w:pStyle w:val="Nagwek1"/>
        <w:rPr>
          <w:rFonts w:ascii="Calibri" w:hAnsi="Calibri" w:cs="Calibri"/>
        </w:rPr>
      </w:pPr>
      <w:r w:rsidRPr="007A67F4">
        <w:rPr>
          <w:rFonts w:ascii="Calibri" w:hAnsi="Calibri" w:cs="Calibri"/>
        </w:rPr>
        <w:t>Security features</w:t>
      </w:r>
    </w:p>
    <w:p w14:paraId="3557076F" w14:textId="77777777" w:rsidR="007A67F4" w:rsidRPr="007A67F4" w:rsidRDefault="007A67F4" w:rsidP="007A67F4">
      <w:pPr>
        <w:pStyle w:val="Nagwek1"/>
        <w:rPr>
          <w:rFonts w:ascii="Calibri" w:hAnsi="Calibri" w:cs="Calibri"/>
        </w:rPr>
      </w:pPr>
    </w:p>
    <w:p w14:paraId="66C50FA1" w14:textId="77777777" w:rsidR="00564216" w:rsidRPr="007A67F4" w:rsidRDefault="007A67F4" w:rsidP="007A67F4">
      <w:pPr>
        <w:pStyle w:val="Nagwek1"/>
        <w:rPr>
          <w:rFonts w:ascii="Calibri" w:hAnsi="Calibri" w:cs="Calibri"/>
        </w:rPr>
      </w:pPr>
      <w:r w:rsidRPr="007A67F4">
        <w:rPr>
          <w:rFonts w:ascii="Calibri" w:hAnsi="Calibri" w:cs="Calibri"/>
        </w:rPr>
        <w:t>Measures of the effort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A67F4" w:rsidRPr="007A67F4" w14:paraId="24501EAF" w14:textId="77777777" w:rsidTr="007A67F4">
        <w:tc>
          <w:tcPr>
            <w:tcW w:w="2876" w:type="dxa"/>
          </w:tcPr>
          <w:p w14:paraId="30F57951" w14:textId="77777777" w:rsidR="007A67F4" w:rsidRPr="007A67F4" w:rsidRDefault="007A67F4" w:rsidP="007A67F4">
            <w:pPr>
              <w:rPr>
                <w:rFonts w:ascii="Calibri" w:hAnsi="Calibri" w:cs="Calibri"/>
                <w:b/>
              </w:rPr>
            </w:pPr>
            <w:r w:rsidRPr="007A67F4">
              <w:rPr>
                <w:rFonts w:ascii="Calibri" w:hAnsi="Calibri" w:cs="Calibri"/>
                <w:b/>
              </w:rPr>
              <w:t>Team Member</w:t>
            </w:r>
          </w:p>
        </w:tc>
        <w:tc>
          <w:tcPr>
            <w:tcW w:w="2877" w:type="dxa"/>
          </w:tcPr>
          <w:p w14:paraId="543BEC7F" w14:textId="77777777" w:rsidR="007A67F4" w:rsidRPr="007A67F4" w:rsidRDefault="007A67F4" w:rsidP="007A67F4">
            <w:pPr>
              <w:rPr>
                <w:rFonts w:ascii="Calibri" w:hAnsi="Calibri" w:cs="Calibri"/>
                <w:b/>
              </w:rPr>
            </w:pPr>
            <w:r w:rsidRPr="007A67F4">
              <w:rPr>
                <w:rFonts w:ascii="Calibri" w:hAnsi="Calibri" w:cs="Calibri"/>
                <w:b/>
              </w:rPr>
              <w:t>Actual Tasks</w:t>
            </w:r>
          </w:p>
        </w:tc>
        <w:tc>
          <w:tcPr>
            <w:tcW w:w="2877" w:type="dxa"/>
          </w:tcPr>
          <w:p w14:paraId="19EC9656" w14:textId="77777777" w:rsidR="007A67F4" w:rsidRPr="007A67F4" w:rsidRDefault="007A67F4" w:rsidP="007A67F4">
            <w:pPr>
              <w:rPr>
                <w:rFonts w:ascii="Calibri" w:hAnsi="Calibri" w:cs="Calibri"/>
                <w:b/>
              </w:rPr>
            </w:pPr>
            <w:r w:rsidRPr="007A67F4">
              <w:rPr>
                <w:rFonts w:ascii="Calibri" w:hAnsi="Calibri" w:cs="Calibri"/>
                <w:b/>
              </w:rPr>
              <w:t>Points</w:t>
            </w:r>
          </w:p>
        </w:tc>
      </w:tr>
      <w:tr w:rsidR="007A67F4" w:rsidRPr="007A67F4" w14:paraId="229B24FF" w14:textId="77777777" w:rsidTr="007A67F4">
        <w:tc>
          <w:tcPr>
            <w:tcW w:w="2876" w:type="dxa"/>
          </w:tcPr>
          <w:p w14:paraId="30B5F751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  <w:r w:rsidRPr="007A67F4">
              <w:rPr>
                <w:rFonts w:ascii="Calibri" w:hAnsi="Calibri" w:cs="Calibri"/>
              </w:rPr>
              <w:t>Urszula Talalaj</w:t>
            </w:r>
          </w:p>
        </w:tc>
        <w:tc>
          <w:tcPr>
            <w:tcW w:w="2877" w:type="dxa"/>
          </w:tcPr>
          <w:p w14:paraId="4FDDACCD" w14:textId="463881C6" w:rsidR="007A67F4" w:rsidRPr="007A67F4" w:rsidRDefault="00B31075" w:rsidP="007A67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Database </w:t>
            </w:r>
            <w:r w:rsidR="00380797"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lasses and methods</w:t>
            </w:r>
            <w:r w:rsidR="00EB077D">
              <w:rPr>
                <w:rFonts w:ascii="Calibri" w:hAnsi="Calibri" w:cs="Calibri"/>
              </w:rPr>
              <w:t xml:space="preserve">, meeting minutes, UML </w:t>
            </w:r>
            <w:r w:rsidR="002B51A6">
              <w:rPr>
                <w:rFonts w:ascii="Calibri" w:hAnsi="Calibri" w:cs="Calibri"/>
              </w:rPr>
              <w:t>D</w:t>
            </w:r>
            <w:bookmarkStart w:id="5" w:name="_GoBack"/>
            <w:bookmarkEnd w:id="5"/>
            <w:r w:rsidR="002B51A6">
              <w:rPr>
                <w:rFonts w:ascii="Calibri" w:hAnsi="Calibri" w:cs="Calibri"/>
              </w:rPr>
              <w:t>iagrams</w:t>
            </w:r>
          </w:p>
        </w:tc>
        <w:tc>
          <w:tcPr>
            <w:tcW w:w="2877" w:type="dxa"/>
          </w:tcPr>
          <w:p w14:paraId="063B0E2A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</w:tr>
      <w:tr w:rsidR="007A67F4" w:rsidRPr="007A67F4" w14:paraId="7A1E6F40" w14:textId="77777777" w:rsidTr="007A67F4">
        <w:tc>
          <w:tcPr>
            <w:tcW w:w="2876" w:type="dxa"/>
          </w:tcPr>
          <w:p w14:paraId="34E705E8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  <w:r w:rsidRPr="007A67F4">
              <w:rPr>
                <w:rFonts w:ascii="Calibri" w:hAnsi="Calibri" w:cs="Calibri"/>
              </w:rPr>
              <w:t>Ting Guo</w:t>
            </w:r>
          </w:p>
        </w:tc>
        <w:tc>
          <w:tcPr>
            <w:tcW w:w="2877" w:type="dxa"/>
          </w:tcPr>
          <w:p w14:paraId="1DDA62C2" w14:textId="049A7A91" w:rsidR="00844796" w:rsidRPr="007A67F4" w:rsidRDefault="00844796" w:rsidP="007A67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Interface</w:t>
            </w:r>
            <w:r w:rsidR="00B31075">
              <w:rPr>
                <w:rFonts w:ascii="Calibri" w:hAnsi="Calibri" w:cs="Calibri"/>
              </w:rPr>
              <w:t xml:space="preserve"> </w:t>
            </w:r>
            <w:r w:rsidR="00B90CC4">
              <w:rPr>
                <w:rFonts w:ascii="Calibri" w:hAnsi="Calibri" w:cs="Calibri"/>
              </w:rPr>
              <w:t>c</w:t>
            </w:r>
            <w:r w:rsidR="00B31075">
              <w:rPr>
                <w:rFonts w:ascii="Calibri" w:hAnsi="Calibri" w:cs="Calibri"/>
              </w:rPr>
              <w:t>lasses</w:t>
            </w:r>
            <w:r w:rsidR="007A51FE">
              <w:rPr>
                <w:rFonts w:ascii="Calibri" w:hAnsi="Calibri" w:cs="Calibri"/>
              </w:rPr>
              <w:t xml:space="preserve"> and methods</w:t>
            </w:r>
          </w:p>
        </w:tc>
        <w:tc>
          <w:tcPr>
            <w:tcW w:w="2877" w:type="dxa"/>
          </w:tcPr>
          <w:p w14:paraId="5E0B7F45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</w:tr>
      <w:tr w:rsidR="007A67F4" w:rsidRPr="007A67F4" w14:paraId="197582A0" w14:textId="77777777" w:rsidTr="007A67F4">
        <w:tc>
          <w:tcPr>
            <w:tcW w:w="2876" w:type="dxa"/>
          </w:tcPr>
          <w:p w14:paraId="7C9EEDBF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  <w:r w:rsidRPr="007A67F4">
              <w:rPr>
                <w:rFonts w:ascii="Calibri" w:hAnsi="Calibri" w:cs="Calibri"/>
              </w:rPr>
              <w:t>Julia Derebecka</w:t>
            </w:r>
          </w:p>
        </w:tc>
        <w:tc>
          <w:tcPr>
            <w:tcW w:w="2877" w:type="dxa"/>
          </w:tcPr>
          <w:p w14:paraId="7813B032" w14:textId="40B4DBD1" w:rsidR="007A67F4" w:rsidRPr="007A67F4" w:rsidRDefault="00E71663" w:rsidP="007A67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Database </w:t>
            </w:r>
            <w:r w:rsidR="00B90CC4"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lasses and methods</w:t>
            </w:r>
            <w:r w:rsidR="002B51A6">
              <w:rPr>
                <w:rFonts w:ascii="Calibri" w:hAnsi="Calibri" w:cs="Calibri"/>
              </w:rPr>
              <w:t>, UML Diagrams</w:t>
            </w:r>
          </w:p>
        </w:tc>
        <w:tc>
          <w:tcPr>
            <w:tcW w:w="2877" w:type="dxa"/>
          </w:tcPr>
          <w:p w14:paraId="265B5917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</w:tr>
      <w:tr w:rsidR="007A67F4" w:rsidRPr="007A67F4" w14:paraId="1C20C7F8" w14:textId="77777777" w:rsidTr="007A67F4">
        <w:tc>
          <w:tcPr>
            <w:tcW w:w="2876" w:type="dxa"/>
          </w:tcPr>
          <w:p w14:paraId="4C21019A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  <w:r w:rsidRPr="007A67F4">
              <w:rPr>
                <w:rFonts w:ascii="Calibri" w:hAnsi="Calibri" w:cs="Calibri"/>
              </w:rPr>
              <w:t>Huiqiang Liu</w:t>
            </w:r>
          </w:p>
        </w:tc>
        <w:tc>
          <w:tcPr>
            <w:tcW w:w="2877" w:type="dxa"/>
          </w:tcPr>
          <w:p w14:paraId="294743BE" w14:textId="17257869" w:rsidR="007A67F4" w:rsidRPr="007A67F4" w:rsidRDefault="00E71663" w:rsidP="007A67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877" w:type="dxa"/>
          </w:tcPr>
          <w:p w14:paraId="2DFE9ED9" w14:textId="77777777" w:rsidR="007A67F4" w:rsidRPr="007A67F4" w:rsidRDefault="007A67F4" w:rsidP="007A67F4">
            <w:pPr>
              <w:rPr>
                <w:rFonts w:ascii="Calibri" w:hAnsi="Calibri" w:cs="Calibri"/>
              </w:rPr>
            </w:pPr>
          </w:p>
        </w:tc>
      </w:tr>
    </w:tbl>
    <w:p w14:paraId="30A44678" w14:textId="77777777" w:rsidR="007A67F4" w:rsidRPr="007A67F4" w:rsidRDefault="007A67F4" w:rsidP="007A67F4">
      <w:pPr>
        <w:rPr>
          <w:rFonts w:ascii="Calibri" w:hAnsi="Calibri" w:cs="Calibri"/>
        </w:rPr>
      </w:pPr>
    </w:p>
    <w:p w14:paraId="2930271D" w14:textId="77777777" w:rsidR="00564216" w:rsidRPr="007A67F4" w:rsidRDefault="00564216" w:rsidP="00564216">
      <w:pPr>
        <w:rPr>
          <w:rFonts w:ascii="Calibri" w:hAnsi="Calibri" w:cs="Calibri"/>
        </w:rPr>
      </w:pPr>
    </w:p>
    <w:p w14:paraId="37593BE2" w14:textId="77777777" w:rsidR="002C74C0" w:rsidRPr="007A67F4" w:rsidRDefault="00287DF8" w:rsidP="00564216">
      <w:pPr>
        <w:rPr>
          <w:rFonts w:ascii="Calibri" w:hAnsi="Calibri" w:cs="Calibri"/>
        </w:rPr>
      </w:pPr>
    </w:p>
    <w:sectPr w:rsidR="002C74C0" w:rsidRPr="007A67F4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239F3" w14:textId="77777777" w:rsidR="00287DF8" w:rsidRDefault="00287DF8" w:rsidP="00C6554A">
      <w:pPr>
        <w:spacing w:before="0" w:after="0" w:line="240" w:lineRule="auto"/>
      </w:pPr>
      <w:r>
        <w:separator/>
      </w:r>
    </w:p>
  </w:endnote>
  <w:endnote w:type="continuationSeparator" w:id="0">
    <w:p w14:paraId="43C1D2F7" w14:textId="77777777" w:rsidR="00287DF8" w:rsidRDefault="00287DF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BD81F" w14:textId="77777777" w:rsidR="002163EE" w:rsidRDefault="00ED7C44">
    <w:pPr>
      <w:pStyle w:val="Stopka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7130A" w14:textId="77777777" w:rsidR="00287DF8" w:rsidRDefault="00287DF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A801285" w14:textId="77777777" w:rsidR="00287DF8" w:rsidRDefault="00287DF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punktowan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16"/>
    <w:rsid w:val="00056C6A"/>
    <w:rsid w:val="002554CD"/>
    <w:rsid w:val="00287DF8"/>
    <w:rsid w:val="00293B83"/>
    <w:rsid w:val="002B4294"/>
    <w:rsid w:val="002B51A6"/>
    <w:rsid w:val="00333D0D"/>
    <w:rsid w:val="00380797"/>
    <w:rsid w:val="004C049F"/>
    <w:rsid w:val="005000E2"/>
    <w:rsid w:val="00564216"/>
    <w:rsid w:val="006A3CE7"/>
    <w:rsid w:val="007A51FE"/>
    <w:rsid w:val="007A67F4"/>
    <w:rsid w:val="00844796"/>
    <w:rsid w:val="00B01231"/>
    <w:rsid w:val="00B31075"/>
    <w:rsid w:val="00B90CC4"/>
    <w:rsid w:val="00C6554A"/>
    <w:rsid w:val="00E71663"/>
    <w:rsid w:val="00EB077D"/>
    <w:rsid w:val="00ED7C44"/>
    <w:rsid w:val="00F0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CAB49"/>
  <w15:chartTrackingRefBased/>
  <w15:docId w15:val="{2BCB26A6-8DC2-477E-A085-FC96AF4B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3D0D"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ny"/>
    <w:uiPriority w:val="4"/>
    <w:qFormat/>
    <w:rsid w:val="00C6554A"/>
    <w:pPr>
      <w:spacing w:before="0" w:after="0"/>
      <w:jc w:val="center"/>
    </w:pPr>
  </w:style>
  <w:style w:type="paragraph" w:styleId="Listapunktowana">
    <w:name w:val="List Bullet"/>
    <w:basedOn w:val="Normalny"/>
    <w:uiPriority w:val="10"/>
    <w:unhideWhenUsed/>
    <w:qFormat/>
    <w:rsid w:val="00C6554A"/>
    <w:pPr>
      <w:numPr>
        <w:numId w:val="4"/>
      </w:numPr>
    </w:pPr>
  </w:style>
  <w:style w:type="paragraph" w:styleId="Tytu">
    <w:name w:val="Title"/>
    <w:basedOn w:val="Normalny"/>
    <w:link w:val="TytuZnak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ytuZnak">
    <w:name w:val="Tytuł Znak"/>
    <w:basedOn w:val="Domylnaczcionkaakapitu"/>
    <w:link w:val="Tytu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Podtytu">
    <w:name w:val="Subtitle"/>
    <w:basedOn w:val="Normalny"/>
    <w:link w:val="PodtytuZnak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PodtytuZnak">
    <w:name w:val="Podtytuł Znak"/>
    <w:basedOn w:val="Domylnaczcionkaakapitu"/>
    <w:link w:val="Podtytu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topka">
    <w:name w:val="footer"/>
    <w:basedOn w:val="Normalny"/>
    <w:link w:val="StopkaZnak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topkaZnak">
    <w:name w:val="Stopka Znak"/>
    <w:basedOn w:val="Domylnaczcionkaakapitu"/>
    <w:link w:val="Stopka"/>
    <w:uiPriority w:val="99"/>
    <w:rsid w:val="00C6554A"/>
    <w:rPr>
      <w:caps/>
    </w:rPr>
  </w:style>
  <w:style w:type="paragraph" w:customStyle="1" w:styleId="Photo">
    <w:name w:val="Photo"/>
    <w:basedOn w:val="Normalny"/>
    <w:uiPriority w:val="1"/>
    <w:qFormat/>
    <w:rsid w:val="00C6554A"/>
    <w:pPr>
      <w:spacing w:before="0" w:after="0" w:line="240" w:lineRule="auto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C6554A"/>
    <w:pPr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owana">
    <w:name w:val="List Number"/>
    <w:basedOn w:val="Normalny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C6554A"/>
    <w:rPr>
      <w:i/>
      <w:iCs/>
      <w:color w:val="007789" w:themeColor="accent1" w:themeShade="BF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554A"/>
    <w:rPr>
      <w:rFonts w:ascii="Segoe UI" w:hAnsi="Segoe UI" w:cs="Segoe UI"/>
      <w:szCs w:val="18"/>
    </w:rPr>
  </w:style>
  <w:style w:type="paragraph" w:styleId="Tekstblokowy">
    <w:name w:val="Block Text"/>
    <w:basedOn w:val="Normalny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C6554A"/>
    <w:rPr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C6554A"/>
    <w:rPr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6554A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6554A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655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6554A"/>
    <w:rPr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6554A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554A"/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6554A"/>
    <w:rPr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554A"/>
    <w:rPr>
      <w:rFonts w:ascii="Consolas" w:hAnsi="Consolas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kstmakra">
    <w:name w:val="macro"/>
    <w:link w:val="TekstmakraZnak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C6554A"/>
    <w:rPr>
      <w:rFonts w:ascii="Consolas" w:hAnsi="Consolas"/>
      <w:szCs w:val="20"/>
    </w:rPr>
  </w:style>
  <w:style w:type="character" w:styleId="Tekstzastpczy">
    <w:name w:val="Placeholder Text"/>
    <w:basedOn w:val="Domylnaczcionkaakapitu"/>
    <w:uiPriority w:val="99"/>
    <w:semiHidden/>
    <w:rsid w:val="00C6554A"/>
    <w:rPr>
      <w:color w:val="595959" w:themeColor="text1" w:themeTint="A6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C6554A"/>
    <w:rPr>
      <w:rFonts w:ascii="Consolas" w:hAnsi="Consolas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Default">
    <w:name w:val="Default"/>
    <w:rsid w:val="00564216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table" w:styleId="Tabela-Siatka">
    <w:name w:val="Table Grid"/>
    <w:basedOn w:val="Standardowy"/>
    <w:uiPriority w:val="39"/>
    <w:rsid w:val="007A67F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at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42</TotalTime>
  <Pages>2</Pages>
  <Words>139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Urszula Tałałaj</dc:creator>
  <cp:keywords/>
  <dc:description/>
  <cp:lastModifiedBy>Julia Derebecka</cp:lastModifiedBy>
  <cp:revision>11</cp:revision>
  <dcterms:created xsi:type="dcterms:W3CDTF">2019-11-25T12:16:00Z</dcterms:created>
  <dcterms:modified xsi:type="dcterms:W3CDTF">2019-12-04T21:05:00Z</dcterms:modified>
</cp:coreProperties>
</file>